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2040"/>
        <w:gridCol w:w="5160"/>
      </w:tblGrid>
      <w:tr w:rsidR="00BA7016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Group Members: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S</w:t>
            </w:r>
            <w:r>
              <w:rPr>
                <w:b/>
                <w:bCs/>
              </w:rPr>
              <w:t>tudent ID’s: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Contributions to the project:</w:t>
            </w:r>
          </w:p>
        </w:tc>
      </w:tr>
      <w:tr w:rsidR="00BA7016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Matthew Newberry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6420459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Implementation(33%), Preliminary Design(33%), Results(33%)</w:t>
            </w:r>
          </w:p>
        </w:tc>
      </w:tr>
      <w:tr w:rsidR="00BA7016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Rosabelle Armstead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6402882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Implementation(33%), Preliminary Design(33%), Results(33%)</w:t>
            </w:r>
          </w:p>
        </w:tc>
      </w:tr>
      <w:tr w:rsidR="00BA7016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Harry Pegrum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6419920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7016" w:rsidRDefault="00565455">
            <w:pPr>
              <w:pStyle w:val="TableContents"/>
              <w:rPr>
                <w:rFonts w:hint="eastAsia"/>
              </w:rPr>
            </w:pPr>
            <w:r>
              <w:t>Implementation(33%), Preliminary Design(33%), Results(33%)</w:t>
            </w:r>
          </w:p>
        </w:tc>
      </w:tr>
    </w:tbl>
    <w:p w:rsidR="00BA7016" w:rsidRDefault="00BA7016">
      <w:pPr>
        <w:pStyle w:val="Standard"/>
        <w:rPr>
          <w:rFonts w:hint="eastAsia"/>
        </w:rPr>
      </w:pPr>
    </w:p>
    <w:p w:rsidR="00BA7016" w:rsidRDefault="00565455">
      <w:pPr>
        <w:pStyle w:val="Standard"/>
        <w:rPr>
          <w:rFonts w:hint="eastAsia"/>
          <w:b/>
          <w:bCs/>
        </w:rPr>
      </w:pPr>
      <w:r>
        <w:rPr>
          <w:b/>
          <w:bCs/>
        </w:rPr>
        <w:t>Explanation of Implemented Code:</w:t>
      </w: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565455">
      <w:pPr>
        <w:pStyle w:val="Standard"/>
        <w:rPr>
          <w:rFonts w:hint="eastAsia"/>
        </w:rPr>
      </w:pPr>
      <w:r>
        <w:rPr>
          <w:bCs/>
        </w:rPr>
        <w:t>The program we have created first outputs the entire inventory of animals, as re</w:t>
      </w:r>
      <w:r>
        <w:rPr>
          <w:bCs/>
        </w:rPr>
        <w:t>ad from the csv files included in the program, it then takes an input from the user which it splits into an animal type and a name. It then displays the paternal tree of the animal if it can be found in the requested animal type, otherwise it outputs a mes</w:t>
      </w:r>
      <w:r>
        <w:rPr>
          <w:bCs/>
        </w:rPr>
        <w:t>sage to let the user know the requested animal could not be found.</w:t>
      </w:r>
    </w:p>
    <w:p w:rsidR="00BA7016" w:rsidRDefault="00565455">
      <w:pPr>
        <w:pStyle w:val="Standard"/>
        <w:rPr>
          <w:rFonts w:hint="eastAsia"/>
        </w:rPr>
      </w:pPr>
      <w:r>
        <w:rPr>
          <w:bCs/>
        </w:rPr>
        <w:t>The csv files are first read into a map for each type of animal, so there is a dog map, a cat map and a horse map. These maps store the name of the animal as the key and the animal object a</w:t>
      </w:r>
      <w:r>
        <w:rPr>
          <w:bCs/>
        </w:rPr>
        <w:t xml:space="preserve">s the value. When a user inputs a value the correct maps are searched for the animal, if they are found then we use a father pointer in the animal class to point to the next animal in the paternal tree. Following this list of pointers eventually ends with </w:t>
      </w:r>
      <w:r>
        <w:rPr>
          <w:bCs/>
        </w:rPr>
        <w:t xml:space="preserve">an animal with no father and thus the paternal tree terminates. We have also used template methods when processing any of the maps as each map has a different value date type depending on the animal. This has reduced the amount of written code in the Main </w:t>
      </w:r>
      <w:r>
        <w:rPr>
          <w:bCs/>
        </w:rPr>
        <w:t>class.</w:t>
      </w:r>
    </w:p>
    <w:p w:rsidR="00BA7016" w:rsidRDefault="00BA7016">
      <w:pPr>
        <w:pStyle w:val="Standard"/>
        <w:rPr>
          <w:rFonts w:hint="eastAsia"/>
        </w:rPr>
      </w:pPr>
    </w:p>
    <w:p w:rsidR="00BA7016" w:rsidRDefault="00565455">
      <w:pPr>
        <w:pStyle w:val="Standard"/>
        <w:rPr>
          <w:rFonts w:hint="eastAsia"/>
        </w:rPr>
      </w:pPr>
      <w:r>
        <w:rPr>
          <w:bCs/>
        </w:rPr>
        <w:t xml:space="preserve"> </w:t>
      </w:r>
    </w:p>
    <w:p w:rsidR="00BA7016" w:rsidRDefault="00565455">
      <w:pPr>
        <w:pStyle w:val="Standard"/>
        <w:rPr>
          <w:rFonts w:hint="eastAsia"/>
          <w:b/>
          <w:bCs/>
        </w:rPr>
      </w:pPr>
      <w:r>
        <w:rPr>
          <w:b/>
          <w:bCs/>
        </w:rPr>
        <w:t>Revised Class Hierarchy and Main class:</w:t>
      </w: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565455">
      <w:pPr>
        <w:pStyle w:val="Standard"/>
        <w:rPr>
          <w:rFonts w:hint="eastAsia"/>
        </w:rPr>
      </w:pPr>
      <w:r>
        <w:t>The class hierarchy was not changed from the design</w:t>
      </w:r>
      <w:r w:rsidR="0090492B">
        <w:t>.</w:t>
      </w:r>
    </w:p>
    <w:p w:rsidR="00BA7016" w:rsidRDefault="00565455">
      <w:pPr>
        <w:pStyle w:val="Standard"/>
        <w:rPr>
          <w:rFonts w:hint="eastAsia"/>
          <w:bCs/>
        </w:rPr>
      </w:pPr>
      <w:r>
        <w:rPr>
          <w:bCs/>
        </w:rPr>
        <w:t>We added several new methods to the Main class to separate each step of the process and to make it clearer as to what each method does. This also made it</w:t>
      </w:r>
      <w:r>
        <w:rPr>
          <w:bCs/>
        </w:rPr>
        <w:t xml:space="preserve"> easier to work on the implementation as a group.</w:t>
      </w:r>
    </w:p>
    <w:p w:rsidR="00BA7016" w:rsidRDefault="00565455">
      <w:pPr>
        <w:pStyle w:val="Standard"/>
        <w:rPr>
          <w:rFonts w:hint="eastAsia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30595</wp:posOffset>
            </wp:positionH>
            <wp:positionV relativeFrom="paragraph">
              <wp:posOffset>114482</wp:posOffset>
            </wp:positionV>
            <wp:extent cx="3133804" cy="1950122"/>
            <wp:effectExtent l="0" t="0" r="9446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45165" t="9415"/>
                    <a:stretch>
                      <a:fillRect/>
                    </a:stretch>
                  </pic:blipFill>
                  <pic:spPr>
                    <a:xfrm>
                      <a:off x="0" y="0"/>
                      <a:ext cx="3133804" cy="1950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565455">
      <w:pPr>
        <w:pStyle w:val="Standard"/>
        <w:rPr>
          <w:rFonts w:hint="eastAsia"/>
          <w:b/>
          <w:bCs/>
        </w:rPr>
      </w:pPr>
      <w:r>
        <w:rPr>
          <w:b/>
          <w:bCs/>
        </w:rPr>
        <w:t>Code:</w:t>
      </w:r>
    </w:p>
    <w:p w:rsidR="00BA7016" w:rsidRDefault="00BA7016">
      <w:pPr>
        <w:pStyle w:val="Standard"/>
        <w:rPr>
          <w:rFonts w:hint="eastAsia"/>
          <w:b/>
          <w:bCs/>
        </w:rPr>
      </w:pPr>
    </w:p>
    <w:p w:rsidR="00BA7016" w:rsidRDefault="00565455" w:rsidP="00981B6B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Aesthetics.cpp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"Aesthetics.h"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namespace std;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Defines the behaviour of Aesthetics such as colour and ear type.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Aesthetics::Aesthetics(stri</w:t>
      </w:r>
      <w:r>
        <w:rPr>
          <w:rFonts w:ascii="Consolas" w:hAnsi="Consolas"/>
          <w:sz w:val="20"/>
        </w:rPr>
        <w:t>ng a_colour, string a_earType, string a_height, string a_tailColour)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colour = a_colour;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earType = a_earType;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height = a_height;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tailColour = a_tailColour;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Aesthetics::getColour()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return colour;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Aesthetics::getEarType()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return </w:t>
      </w:r>
      <w:r>
        <w:rPr>
          <w:rFonts w:ascii="Consolas" w:hAnsi="Consolas"/>
          <w:sz w:val="20"/>
        </w:rPr>
        <w:t>earType;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Aesthetics::getHeight()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return height;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Aesthetics::getTailColour()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return tailColour;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Animal.cpp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"Animal.h"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namespace std;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Defines the behaviour of an Animal object.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Animal::Animal(string a_breed, string a_name, string a_colour, string a_earType, string a_height, string a_tailColour, Animal *a_animal,string a_mumsName) : Aesthetics(a_colour, a_earType, a_height, a_tailColour)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breed = a_breed;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name = a_name;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animal</w:t>
      </w:r>
      <w:r>
        <w:rPr>
          <w:rFonts w:ascii="Consolas" w:hAnsi="Consolas"/>
          <w:sz w:val="20"/>
        </w:rPr>
        <w:t xml:space="preserve"> = a_animal;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mumsName = a_mumsName;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Animal::getBreed()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return breed;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Animal::getName()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return name;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Animal* Animal::getDad()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return animal;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Animal::getMumsName()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return mumsName;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/* Cat.cpp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"Cat.</w:t>
      </w:r>
      <w:r>
        <w:rPr>
          <w:rFonts w:ascii="Consolas" w:hAnsi="Consolas"/>
          <w:sz w:val="20"/>
        </w:rPr>
        <w:t>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namespace std;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Cat constructor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Cat::Cat(string a_breed, string a_name, string a_colour, string a_earType, string a_height, string a_tailColour, Animal *a_dad, string a_mumsName) : Animal(a_breed, a_name, a_colour, </w:t>
      </w:r>
      <w:r>
        <w:rPr>
          <w:rFonts w:ascii="Consolas" w:hAnsi="Consolas"/>
          <w:sz w:val="20"/>
        </w:rPr>
        <w:t>a_earType, a_height, a_tailColour, a_dad, a_mumsName)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Dog.cpp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"Dog.h"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namespace std;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Dog constructor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Dog::Dog(string a_breed, string a_name, string a_colour, string a_earType, string a_height, string a_t</w:t>
      </w:r>
      <w:r>
        <w:rPr>
          <w:rFonts w:ascii="Consolas" w:hAnsi="Consolas"/>
          <w:sz w:val="20"/>
        </w:rPr>
        <w:t>ailColour, Animal *a_dad, string a_mumsName) : Animal(a_breed, a_name, a_colour, a_earType, a_height, a_tailColour, a_dad, a_mumsName)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Horse.cpp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"Horse.h"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namespace std;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Horse constructor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Horse::Horse(st</w:t>
      </w:r>
      <w:r>
        <w:rPr>
          <w:rFonts w:ascii="Consolas" w:hAnsi="Consolas"/>
          <w:sz w:val="20"/>
        </w:rPr>
        <w:t>ring a_breed, string a_name, string a_colour, string a_earType, string a_height, string a_tailColour, Animal *a_dad, string a_mumsName) : Animal(a_breed, a_name, a_colour, a_earType, a_height, a_tailColour, a_dad, a_mumsName)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main.cpp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#include </w:t>
      </w:r>
      <w:r>
        <w:rPr>
          <w:rFonts w:ascii="Consolas" w:hAnsi="Consolas"/>
          <w:sz w:val="20"/>
        </w:rPr>
        <w:t>"Dog.h"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"Cat.h"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"Horse.h"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&lt;iostream&gt;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&lt;fstream&gt;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&lt;sstream&gt;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&lt;map&gt;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&lt;iomanip&gt;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namespace std;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function declarations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template &lt;class T&gt; map&lt;string,T&gt; readT(string fileNa</w:t>
      </w:r>
      <w:r>
        <w:rPr>
          <w:rFonts w:ascii="Consolas" w:hAnsi="Consolas"/>
          <w:sz w:val="20"/>
        </w:rPr>
        <w:t>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template &lt;class T&gt; void processAnimal(string inputAnimal, map&lt;string, T&gt; map);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ltrim(string s, const char* t);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 processInput();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bool checkIfInDogMap(string 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bool checkIfInCatMap(string 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bool checkIfInHorseMap(string 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void </w:t>
      </w:r>
      <w:r>
        <w:rPr>
          <w:rFonts w:ascii="Consolas" w:hAnsi="Consolas"/>
          <w:sz w:val="20"/>
        </w:rPr>
        <w:t>checkIfInAnyMap(string 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chooseFile(string inputAnimal);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global map declarations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map&lt;string, Dog&gt; globalDogMap;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map&lt;string, Cat&gt; globalCatMap;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map&lt;string, Horse&gt; globalHorseMap;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* Reads a csv file into a map of T class objects by </w:t>
      </w:r>
      <w:r>
        <w:rPr>
          <w:rFonts w:ascii="Consolas" w:hAnsi="Consolas"/>
          <w:sz w:val="20"/>
        </w:rPr>
        <w:t>splitting on commas within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a line for the class parameters, and using each line as a separate object.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template &lt;class T&gt; map&lt;string,T&gt; readT(string fileName)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string param[8]; //array for parameters of T object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map&lt;string, T&gt; tMap;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ifstream infile</w:t>
      </w:r>
      <w:r>
        <w:rPr>
          <w:rFonts w:ascii="Consolas" w:hAnsi="Consolas"/>
          <w:sz w:val="20"/>
        </w:rPr>
        <w:t>("files/" + fileName); //get file from correct directory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if (infile.is_open())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string line;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while(getline(infile, line))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stringstream ss(line);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string item;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int i = 0;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while(getline(ss,item, ','))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param[i] = item; //popu</w:t>
      </w:r>
      <w:r>
        <w:rPr>
          <w:rFonts w:ascii="Consolas" w:hAnsi="Consolas"/>
          <w:sz w:val="20"/>
        </w:rPr>
        <w:t>late parameter array from line on comma split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i++;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 (tMap.find(param[6]) == tMap.end()) // if object has no father, set null pointer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T newT(param[0], param[1], param[2], param[3], param[4], param[5],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NULL, param[7]); //null poin</w:t>
      </w:r>
      <w:r>
        <w:rPr>
          <w:rFonts w:ascii="Consolas" w:hAnsi="Consolas"/>
          <w:sz w:val="20"/>
        </w:rPr>
        <w:t>ter if no father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tMap.insert(pair&lt;string, T&gt; (param[1], newT));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else // if object has father, set pointer to father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Animal *fatherPointer = &amp;tMap.at(param[6]); //pointer to father object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T newT(param[0], param[1], param[2], </w:t>
      </w:r>
      <w:r>
        <w:rPr>
          <w:rFonts w:ascii="Consolas" w:hAnsi="Consolas"/>
          <w:sz w:val="20"/>
        </w:rPr>
        <w:t xml:space="preserve">param[3], param[4], param[5],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fatherPointer, param[7]);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tMap.insert(pair&lt;string, T&gt; (param[1], newT));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else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"There was an error reading the file!" &lt;&lt; endl; //error checking for if the file cannot be read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retur</w:t>
      </w:r>
      <w:r>
        <w:rPr>
          <w:rFonts w:ascii="Consolas" w:hAnsi="Consolas"/>
          <w:sz w:val="20"/>
        </w:rPr>
        <w:t>n tMap;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returns animal name string by trimming first 2 characters of string s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string ltrim(string s)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return s.erase(0, 2);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Compares first letter of user input to find which map to search for an animal.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* Runs ltrim function on user </w:t>
      </w:r>
      <w:r>
        <w:rPr>
          <w:rFonts w:ascii="Consolas" w:hAnsi="Consolas"/>
          <w:sz w:val="20"/>
        </w:rPr>
        <w:t>input to get animal name from user input.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Runs error checking functions in case animal does no exist in given map, or there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is no map for the user input.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 processInput()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string inputAnimal = "";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cout &lt;&lt; "Enter the first letter of the animal </w:t>
      </w:r>
      <w:r>
        <w:rPr>
          <w:rFonts w:ascii="Consolas" w:hAnsi="Consolas"/>
          <w:sz w:val="20"/>
        </w:rPr>
        <w:t>group and the name of the specified one to find its paternal tree: 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getline(cin, inputAnimal);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// Checks if input was a character followed by a space followed by a name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if(inputAnimal[1]!=' ')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processInput();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 else {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if (inputAnimal[0] == </w:t>
      </w:r>
      <w:r>
        <w:rPr>
          <w:rFonts w:ascii="Consolas" w:hAnsi="Consolas"/>
          <w:sz w:val="20"/>
        </w:rPr>
        <w:t>'d') // if user inputs d, dog map is checked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inputAnimal = ltrim(inputAnimal);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if(!checkIfInDogMap(inputAnimal)) // if dog doesn't exist in map, error message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inputAnimal &lt;&lt; " was not found within the \e[mDogs!"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else if (inputAnimal[0] == 'c') // if user inputs c, cat map is checked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inputAnimal = ltrim(inputAnimal);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if(!checkIfInCatMap(inputAnimal)) // if cat doesn't exist in map, error message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cout &lt;&lt; inputAnimal &lt;&lt; " was not found within </w:t>
      </w:r>
      <w:r>
        <w:rPr>
          <w:rFonts w:ascii="Consolas" w:hAnsi="Consolas"/>
          <w:sz w:val="20"/>
        </w:rPr>
        <w:t>the \e[mCats!"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else if (inputAnimal[0] == 'h') // if user inputs h, horse map is checked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inputAnimal = ltrim(inputAnimal);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if(!checkIfInHorseMap(inputAnimal)) // if horse doesn't exist in map, error message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cout &lt;&lt; </w:t>
      </w:r>
      <w:r>
        <w:rPr>
          <w:rFonts w:ascii="Consolas" w:hAnsi="Consolas"/>
          <w:sz w:val="20"/>
        </w:rPr>
        <w:t>inputAnimal &lt;&lt; " was not found within the \e[mHorses!"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else if (inputAnimal[0] == 'a') // if user inputs a, all maps are checked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inputAnimal = ltrim(inputAnimal);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try //try catch so if animal doesn't exist in any map, error </w:t>
      </w:r>
      <w:r>
        <w:rPr>
          <w:rFonts w:ascii="Consolas" w:hAnsi="Consolas"/>
          <w:sz w:val="20"/>
        </w:rPr>
        <w:t>message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checkIfInAnyMap(inputAnimal);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catch (const char* msg)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cerr &lt;&lt; inputAnimal &lt;&lt; msg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else // if user inputs anything else, there is no map so error message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"Not an animal!</w:t>
      </w:r>
      <w:r w:rsidR="002C16C6">
        <w:rPr>
          <w:rFonts w:ascii="Consolas" w:hAnsi="Consolas"/>
          <w:sz w:val="20"/>
        </w:rPr>
        <w:t xml:space="preserve"> Enter a to search all, c to search cats, d to search dogs or h to search horses.</w:t>
      </w:r>
      <w:bookmarkStart w:id="0" w:name="_GoBack"/>
      <w:bookmarkEnd w:id="0"/>
      <w:r>
        <w:rPr>
          <w:rFonts w:ascii="Consolas" w:hAnsi="Consolas"/>
          <w:sz w:val="20"/>
        </w:rPr>
        <w:t>"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Returns true if user input name is found in dog map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If true, runs processAnimal function for dog in the dog map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bool checkIfInDogMap(string name)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try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globalDogMap.at(name);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processAnimal&lt;Dog&gt;(name, globalDogMap);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return true;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}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catch (const out_of_range&amp; e)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return false;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Returns true if user input name is found in cat map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If true, runs processAnimal function for cat in the cat map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bool checkIfInCatMap(string name)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try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globalCatMap.at(name);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proc</w:t>
      </w:r>
      <w:r>
        <w:rPr>
          <w:rFonts w:ascii="Consolas" w:hAnsi="Consolas"/>
          <w:sz w:val="20"/>
        </w:rPr>
        <w:t>essAnimal&lt;Cat&gt;(name, globalCatMap);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return true;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}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catch (const out_of_range&amp; e)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return false;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Returns true if user input name is found in horse map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If true, runs processAnimal function for horse in the horse map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bool </w:t>
      </w:r>
      <w:r>
        <w:rPr>
          <w:rFonts w:ascii="Consolas" w:hAnsi="Consolas"/>
          <w:sz w:val="20"/>
        </w:rPr>
        <w:t xml:space="preserve">checkIfInHorseMap(string name)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try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globalHorseMap.at(name);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processAnimal&lt;Horse&gt;(name, globalHorseMap);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return true;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}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catch (const out_of_range&amp; e)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return false;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Throws exception if user input name is not found in any map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void checkIfInAnyMap(string name)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if(checkIfInDogMap(name)) {}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else if (checkIfInCatMap(name)) {}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else if (checkIfInHorseMap(name)) {}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else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throw " was not found within any inventory!";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Takes user input animal and map for given</w:t>
      </w:r>
      <w:r>
        <w:rPr>
          <w:rFonts w:ascii="Consolas" w:hAnsi="Consolas"/>
          <w:sz w:val="20"/>
        </w:rPr>
        <w:t xml:space="preserve"> animal and displays the paternal tree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of the given animal. Uses father pointer to get address location for father of animal.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template &lt;class T&gt; void processAnimal(string inputAnimal, map&lt;string,T&gt; tMap)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try // try catch for if the animal has no f</w:t>
      </w:r>
      <w:r>
        <w:rPr>
          <w:rFonts w:ascii="Consolas" w:hAnsi="Consolas"/>
          <w:sz w:val="20"/>
        </w:rPr>
        <w:t>ather, display default tree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Animal animal = tMap.at(inputAnimal);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"Paternal tree of " &lt;&lt; inputAnimal &lt;&lt; ":"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inputAnimal &lt;&lt; " &lt;-- 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/* while loop to get all fathers until an animal with no father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while(tMap.at(anima</w:t>
      </w:r>
      <w:r>
        <w:rPr>
          <w:rFonts w:ascii="Consolas" w:hAnsi="Consolas"/>
          <w:sz w:val="20"/>
        </w:rPr>
        <w:t>l.getName()).getDad()!=0)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animal.getDad()-&gt;getName() &lt;&lt; " &lt;-- 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animal = tMap.at(animal.getDad()-&gt;getName());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}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catch (const out_of_range&amp; e)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inputAnimal &lt;&lt; " &lt;-- 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cout &lt;&lt; "[END]"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* Displays </w:t>
      </w:r>
      <w:r>
        <w:rPr>
          <w:rFonts w:ascii="Consolas" w:hAnsi="Consolas"/>
          <w:sz w:val="20"/>
        </w:rPr>
        <w:t>formatted output of all animals by iterating through the maps and outputting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the relevant attributes.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void displayInventory()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cout &lt;&lt; "There are " &lt;&lt; globalDogMap.size() &lt;&lt; " dog(s), " &lt;&lt; globalCatMap.size() &lt;&lt; " cat(s) and " &lt;&lt; globalHorseMap.siz</w:t>
      </w:r>
      <w:r>
        <w:rPr>
          <w:rFonts w:ascii="Consolas" w:hAnsi="Consolas"/>
          <w:sz w:val="20"/>
        </w:rPr>
        <w:t>e() &lt;&lt; " horse(s) in the inventory, which are:"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/* column titles formatting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int widthCounter = 91;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cout &lt;&lt; left;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cout &lt;&lt; setw(10) &lt;&lt; "Name" &lt;&lt; setw(10) &lt;&lt; "Group" &lt;&lt; setw(10) &lt;&lt; "Breed" &lt;&lt; setw(10)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&lt;&lt; "Colour" &lt;&lt; setw(12) &lt;&lt; "Ear Type" &lt;&lt;</w:t>
      </w:r>
      <w:r>
        <w:rPr>
          <w:rFonts w:ascii="Consolas" w:hAnsi="Consolas"/>
          <w:sz w:val="20"/>
        </w:rPr>
        <w:t xml:space="preserve"> setw(10) &lt;&lt; "Height" &lt;&lt; setw(16) &lt;&lt; "Tail Colour" &lt;&lt; setw(10) &lt;&lt; "Dad" &lt;&lt; setw(3) &lt;&lt; "Mum"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for (int i = 0; i &lt;= widthCounter; i++)</w:t>
      </w: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"-";</w:t>
      </w: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cout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/* display for dogs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map&lt;std::string, Dog&gt;::iterator dogIt;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for (dogIt</w:t>
      </w:r>
      <w:r>
        <w:rPr>
          <w:rFonts w:ascii="Consolas" w:hAnsi="Consolas"/>
          <w:sz w:val="20"/>
        </w:rPr>
        <w:t xml:space="preserve"> = globalDogMap.begin(); dogIt != globalDogMap.end(); dogIt++)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Dog currentDog = dogIt-&gt;second;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string currentDogMum = "N/A";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string currentDogDad = "N/A";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if (currentDog.getDad() != 0)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currentDogMum = currentDog.getMumsName();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>currentDogDad = currentDog.getDad()-&gt;getName();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left;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cout &lt;&lt; setw(10) &lt;&lt; currentDog.getName() &lt;&lt; setw(10) &lt;&lt; "Dog" &lt;&lt; setw(10) &lt;&lt;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currentDog.getBreed() &lt;&lt; setw(10) &lt;&lt; currentDog.getColour() &lt;&lt; setw(12) &lt;&lt; currentDog.getEarType() &lt;&lt;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</w:t>
      </w:r>
      <w:r>
        <w:rPr>
          <w:rFonts w:ascii="Consolas" w:hAnsi="Consolas"/>
          <w:sz w:val="20"/>
        </w:rPr>
        <w:t xml:space="preserve">etw(10) &lt;&lt; currentDog.getHeight() &lt;&lt; setw(16) &lt;&lt; currentDog.getTailColour() &lt;&lt;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setw(10) &lt;&lt; currentDogDad &lt;&lt; currentDogMum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cout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/* display for cats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map&lt;std::string, Cat&gt;::iterator catIt;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for (catIt = globalCatMap.begin(); </w:t>
      </w:r>
      <w:r>
        <w:rPr>
          <w:rFonts w:ascii="Consolas" w:hAnsi="Consolas"/>
          <w:sz w:val="20"/>
        </w:rPr>
        <w:t xml:space="preserve">catIt != globalCatMap.end(); catIt++)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Cat currentCat = catIt-&gt;second;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string currentCatMum = "N/A";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string currentCatDad = "N/A";</w:t>
      </w: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if (currentCat.getDad() != 0)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currentCatMum = currentCat.getMumsName();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currentCatDad = currentCat.get</w:t>
      </w:r>
      <w:r>
        <w:rPr>
          <w:rFonts w:ascii="Consolas" w:hAnsi="Consolas"/>
          <w:sz w:val="20"/>
        </w:rPr>
        <w:t>Dad()-&gt;getName();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left;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cout &lt;&lt; setw(10) &lt;&lt; currentCat.getName() &lt;&lt; setw(10) &lt;&lt; "Cat" &lt;&lt; setw(10) &lt;&lt;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currentCat.getBreed() &lt;&lt; setw(10) &lt;&lt; currentCat.getColour() &lt;&lt; setw(12) &lt;&lt; currentCat.getEarType() &lt;&lt;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setw(10) &lt;&lt; currentCat.getHeigh</w:t>
      </w:r>
      <w:r>
        <w:rPr>
          <w:rFonts w:ascii="Consolas" w:hAnsi="Consolas"/>
          <w:sz w:val="20"/>
        </w:rPr>
        <w:t>t() &lt;&lt; setw(16) &lt;&lt; currentCat.getTailColour() &lt;&lt;</w:t>
      </w: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setw(10) &lt;&lt;</w:t>
      </w:r>
      <w:r>
        <w:rPr>
          <w:rFonts w:ascii="Consolas" w:hAnsi="Consolas"/>
          <w:sz w:val="20"/>
        </w:rPr>
        <w:tab/>
        <w:t>currentCatDad &lt;&lt; currentCatMum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cout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/* display for horses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map&lt;std::string, Horse&gt;::iterator it;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for (it = globalHorseMap.begin(); it != globalHorseMap.end(); it++)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Horse currentHorse = it-&gt;second;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string currentHorseMum = "N/A";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string currentHorseDad = "N/A";</w:t>
      </w:r>
      <w:r>
        <w:rPr>
          <w:rFonts w:ascii="Consolas" w:hAnsi="Consolas"/>
          <w:sz w:val="20"/>
        </w:rPr>
        <w:tab/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if (currentHorse.getDad() != 0)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currentHorseMum = currentHorse.getMumsName();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currentHorseDad = currentHorse.getDad()-&gt;getName();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cout &lt;&lt; left;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ab/>
      </w:r>
      <w:r>
        <w:rPr>
          <w:rFonts w:ascii="Consolas" w:hAnsi="Consolas"/>
          <w:sz w:val="20"/>
        </w:rPr>
        <w:tab/>
        <w:t xml:space="preserve">cout &lt;&lt; setw(10) &lt;&lt; currentHorse.getName() &lt;&lt; setw(10) &lt;&lt; "Horse" &lt;&lt; setw(10) &lt;&lt;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currentHorse.getBreed() &lt;&lt; setw(10) &lt;&lt; currentHorse.getColour() &lt;&lt; setw(12) &lt;&lt; currentHorse.getEarType() &lt;&lt;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setw(10) &lt;&lt; currentHorse.getHeight() &lt;&lt; setw</w:t>
      </w:r>
      <w:r>
        <w:rPr>
          <w:rFonts w:ascii="Consolas" w:hAnsi="Consolas"/>
          <w:sz w:val="20"/>
        </w:rPr>
        <w:t xml:space="preserve">(16) &lt;&lt; currentHorse.getTailColour() &lt;&lt;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setw(10) &lt;&lt; currentHorseDad &lt;&lt; currentHorseMum &lt;&lt; endl;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Entry point for the program. Runs the readT function to create all animal maps. Runs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the displayInventory function to display all animals. Conti</w:t>
      </w:r>
      <w:r>
        <w:rPr>
          <w:rFonts w:ascii="Consolas" w:hAnsi="Consolas"/>
          <w:sz w:val="20"/>
        </w:rPr>
        <w:t>nues running the program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until force quit.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 main()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globalDogMap = readT&lt;Dog&gt;("dogs.csv");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globalCatMap = readT&lt;Cat&gt;("cats.csv");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globalHorseMap = readT&lt;Horse&gt;("horses.csv");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displayInventory();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while (true)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processInput();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/* </w:t>
      </w:r>
      <w:r>
        <w:rPr>
          <w:rFonts w:ascii="Consolas" w:hAnsi="Consolas"/>
          <w:sz w:val="20"/>
        </w:rPr>
        <w:t>Aesthetics.h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#ifndef AESTHETICS_H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#define AESTHETICS_H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Defines the properties of the Aesthetics class.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class Aesthetics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public: 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Aesthetics(std::string colour, std::string earType, std::string height, std::string tailColou</w:t>
      </w:r>
      <w:r>
        <w:rPr>
          <w:rFonts w:ascii="Consolas" w:hAnsi="Consolas"/>
          <w:sz w:val="20"/>
        </w:rPr>
        <w:t>r);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std::string getColour();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std::string getEarType();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std::string getHeight();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std::string getTailColour();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private: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std::string colour;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std::string earType;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std::string height;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std::string tailColour;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 /* AESTHETICS_H */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/* </w:t>
      </w:r>
      <w:r>
        <w:rPr>
          <w:rFonts w:ascii="Consolas" w:hAnsi="Consolas"/>
          <w:sz w:val="20"/>
        </w:rPr>
        <w:t>Animal.h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#ifndef ANIMAL_H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#define ANIMAL_H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"Aesthetics.h"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Defines the properties of an Animal object. Inherits from Aesthetics class.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class Animal : public Aesthetics 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public: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Animal(std::string breed, std::string </w:t>
      </w:r>
      <w:r>
        <w:rPr>
          <w:rFonts w:ascii="Consolas" w:hAnsi="Consolas"/>
          <w:sz w:val="20"/>
        </w:rPr>
        <w:t>name, std::string colour, std::string earType, std::string height, std::string tailColour, Animal *animal, std::string mumsName);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std::string getBreed();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std::string getName();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Animal* getDad();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std::string getMumsName();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private: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std::string breed;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>std::string name;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Animal *animal;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std::string mumsName;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 /* ANIMAL_H */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Cat.h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#ifndef CAT_H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#define CAT_H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"Animal.h"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Defines the properties of a Cat object. Inherits from Animal class.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class Cat: </w:t>
      </w:r>
      <w:r>
        <w:rPr>
          <w:rFonts w:ascii="Consolas" w:hAnsi="Consolas"/>
          <w:sz w:val="20"/>
        </w:rPr>
        <w:t>public  Animal{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public: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Cat(std::string breed, std::string name, std::string colour, std::string earType, std::string height, std::string tailColour, Animal *dad, std::string mumsName);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 /* CAT_H */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Dog.h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#ifndef DOG_H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#define DOG_H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</w:t>
      </w:r>
      <w:r>
        <w:rPr>
          <w:rFonts w:ascii="Consolas" w:hAnsi="Consolas"/>
          <w:sz w:val="20"/>
        </w:rPr>
        <w:t>ude "Animal.h"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 Defines the properties of a Dog object. Inherits from Animal class.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class Dog: public Animal{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public: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Dog(std::string breed, std::string name, std::string colour, std::string earType, std::string height, </w:t>
      </w:r>
      <w:r>
        <w:rPr>
          <w:rFonts w:ascii="Consolas" w:hAnsi="Consolas"/>
          <w:sz w:val="20"/>
        </w:rPr>
        <w:t>std::string tailColour, Animal *dad, std::string mumsName);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 /* DOG_H */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 w:rsidP="00F54831">
      <w:pPr>
        <w:pStyle w:val="Standard"/>
        <w:pBdr>
          <w:top w:val="single" w:sz="4" w:space="1" w:color="auto"/>
        </w:pBd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Horse.h 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#ifndef HORSE_H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#define HORSE_H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"Animal.h"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&lt;string&gt;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* Defines the properties of a Horse object. Inherits from Animal class.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*/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class Hor</w:t>
      </w:r>
      <w:r>
        <w:rPr>
          <w:rFonts w:ascii="Consolas" w:hAnsi="Consolas"/>
          <w:sz w:val="20"/>
        </w:rPr>
        <w:t>se : public Animal{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public: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Horse(std::string breed, std::string name, std::string colour, std::string earType, std::string height, std::string tailColour, Animal *dad, std::string mumsName);</w:t>
      </w:r>
    </w:p>
    <w:p w:rsidR="00BA7016" w:rsidRDefault="00565455">
      <w:pPr>
        <w:pStyle w:val="Standard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 w:rsidR="00BA7016" w:rsidRDefault="00BA7016">
      <w:pPr>
        <w:pStyle w:val="Standard"/>
        <w:rPr>
          <w:rFonts w:ascii="Consolas" w:hAnsi="Consolas"/>
          <w:sz w:val="20"/>
        </w:rPr>
      </w:pPr>
    </w:p>
    <w:p w:rsidR="00BA7016" w:rsidRDefault="00565455">
      <w:pPr>
        <w:pStyle w:val="Standard"/>
        <w:rPr>
          <w:rFonts w:hint="eastAsia"/>
        </w:rPr>
      </w:pPr>
      <w:r>
        <w:rPr>
          <w:rFonts w:ascii="Consolas" w:hAnsi="Consolas"/>
          <w:sz w:val="20"/>
        </w:rPr>
        <w:t>#endif /* HORSE_H */</w:t>
      </w:r>
    </w:p>
    <w:sectPr w:rsidR="00BA701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455" w:rsidRDefault="00565455">
      <w:pPr>
        <w:rPr>
          <w:rFonts w:hint="eastAsia"/>
        </w:rPr>
      </w:pPr>
      <w:r>
        <w:separator/>
      </w:r>
    </w:p>
  </w:endnote>
  <w:endnote w:type="continuationSeparator" w:id="0">
    <w:p w:rsidR="00565455" w:rsidRDefault="005654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455" w:rsidRDefault="0056545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65455" w:rsidRDefault="0056545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A7016"/>
    <w:rsid w:val="002C16C6"/>
    <w:rsid w:val="00565455"/>
    <w:rsid w:val="005C06F4"/>
    <w:rsid w:val="0090492B"/>
    <w:rsid w:val="00981B6B"/>
    <w:rsid w:val="00B01ACE"/>
    <w:rsid w:val="00BA7016"/>
    <w:rsid w:val="00F5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F218"/>
  <w15:docId w15:val="{1752168E-CF65-476E-B478-16C70C86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Rosabelle Armstead</cp:lastModifiedBy>
  <cp:revision>6</cp:revision>
  <dcterms:created xsi:type="dcterms:W3CDTF">2017-12-14T18:40:00Z</dcterms:created>
  <dcterms:modified xsi:type="dcterms:W3CDTF">2017-12-14T18:41:00Z</dcterms:modified>
</cp:coreProperties>
</file>